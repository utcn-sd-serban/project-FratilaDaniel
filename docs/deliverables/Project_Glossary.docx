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A9292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CrowdfundMe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sectPr w:rsidR="0085257A" w:rsidRPr="00AD23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 w:rsidP="00F669DB">
      <w:pPr>
        <w:pStyle w:val="InfoBlue"/>
      </w:pPr>
      <w:bookmarkStart w:id="1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6E63B0" w:rsidRPr="00AD232E" w:rsidTr="00AD232E">
        <w:trPr>
          <w:trHeight w:val="976"/>
        </w:trPr>
        <w:tc>
          <w:tcPr>
            <w:tcW w:w="2258" w:type="dxa"/>
          </w:tcPr>
          <w:p w:rsidR="006E63B0" w:rsidRDefault="006E63B0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Angel investor</w:t>
            </w:r>
          </w:p>
        </w:tc>
        <w:tc>
          <w:tcPr>
            <w:tcW w:w="3232" w:type="dxa"/>
          </w:tcPr>
          <w:p w:rsidR="006E63B0" w:rsidRDefault="006E63B0" w:rsidP="00F669DB">
            <w:pPr>
              <w:pStyle w:val="InfoBlue"/>
              <w:rPr>
                <w:i w:val="0"/>
                <w:color w:val="000000"/>
              </w:rPr>
            </w:pPr>
            <w:r w:rsidRPr="006E63B0">
              <w:rPr>
                <w:i w:val="0"/>
                <w:color w:val="000000"/>
              </w:rPr>
              <w:t>an affluent individual who provides capital for a business </w:t>
            </w:r>
            <w:hyperlink r:id="rId15" w:tooltip="Startup company" w:history="1">
              <w:r w:rsidRPr="006E63B0">
                <w:rPr>
                  <w:i w:val="0"/>
                  <w:color w:val="000000"/>
                </w:rPr>
                <w:t>start-up</w:t>
              </w:r>
            </w:hyperlink>
            <w:r w:rsidRPr="006E63B0">
              <w:rPr>
                <w:i w:val="0"/>
                <w:color w:val="000000"/>
              </w:rPr>
              <w:t>, usually in exchange for </w:t>
            </w:r>
            <w:hyperlink r:id="rId16" w:tooltip="Convertible debt" w:history="1">
              <w:r w:rsidRPr="006E63B0">
                <w:rPr>
                  <w:i w:val="0"/>
                  <w:color w:val="000000"/>
                </w:rPr>
                <w:t>convertible debt</w:t>
              </w:r>
            </w:hyperlink>
            <w:r w:rsidRPr="006E63B0">
              <w:rPr>
                <w:i w:val="0"/>
                <w:color w:val="000000"/>
              </w:rPr>
              <w:t> or </w:t>
            </w:r>
            <w:hyperlink r:id="rId17" w:tooltip="" w:history="1">
              <w:r w:rsidRPr="006E63B0">
                <w:rPr>
                  <w:i w:val="0"/>
                  <w:color w:val="000000"/>
                </w:rPr>
                <w:t>ownership equity</w:t>
              </w:r>
            </w:hyperlink>
          </w:p>
        </w:tc>
        <w:tc>
          <w:tcPr>
            <w:tcW w:w="1890" w:type="dxa"/>
          </w:tcPr>
          <w:p w:rsidR="006E63B0" w:rsidRPr="00AB22F4" w:rsidRDefault="006E63B0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6E63B0" w:rsidRPr="00AB22F4" w:rsidRDefault="006E63B0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E63B0" w:rsidRPr="00AD232E" w:rsidTr="00AD232E">
        <w:trPr>
          <w:trHeight w:val="976"/>
        </w:trPr>
        <w:tc>
          <w:tcPr>
            <w:tcW w:w="2258" w:type="dxa"/>
          </w:tcPr>
          <w:p w:rsidR="006E63B0" w:rsidRDefault="006E63B0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Crowd funding</w:t>
            </w:r>
          </w:p>
        </w:tc>
        <w:tc>
          <w:tcPr>
            <w:tcW w:w="3232" w:type="dxa"/>
          </w:tcPr>
          <w:p w:rsidR="006E63B0" w:rsidRDefault="006E63B0" w:rsidP="00F669DB">
            <w:pPr>
              <w:pStyle w:val="InfoBlue"/>
              <w:rPr>
                <w:i w:val="0"/>
                <w:color w:val="000000"/>
              </w:rPr>
            </w:pPr>
            <w:r w:rsidRPr="006E63B0">
              <w:rPr>
                <w:i w:val="0"/>
                <w:color w:val="000000"/>
              </w:rPr>
              <w:t>the practice of funding a project or venture by raising small amounts of money from a large number of people, typically via the Internet</w:t>
            </w:r>
          </w:p>
        </w:tc>
        <w:tc>
          <w:tcPr>
            <w:tcW w:w="1890" w:type="dxa"/>
          </w:tcPr>
          <w:p w:rsidR="006E63B0" w:rsidRPr="00AB22F4" w:rsidRDefault="006E63B0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6E63B0" w:rsidRPr="00AB22F4" w:rsidRDefault="006E63B0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1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F88" w:rsidRDefault="000F3F88">
      <w:pPr>
        <w:spacing w:line="240" w:lineRule="auto"/>
      </w:pPr>
      <w:r>
        <w:separator/>
      </w:r>
    </w:p>
  </w:endnote>
  <w:endnote w:type="continuationSeparator" w:id="0">
    <w:p w:rsidR="000F3F88" w:rsidRDefault="000F3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3C2" w:rsidRDefault="004923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3C2" w:rsidRDefault="004923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3C2" w:rsidRDefault="004923C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0F3F88">
            <w:fldChar w:fldCharType="begin"/>
          </w:r>
          <w:r w:rsidR="000F3F88">
            <w:instrText xml:space="preserve"> DOCPROPERTY "Company"  \* MERGEFORMAT </w:instrText>
          </w:r>
          <w:r w:rsidR="000F3F88">
            <w:fldChar w:fldCharType="separate"/>
          </w:r>
          <w:r>
            <w:t>&lt;Student Name&gt;</w:t>
          </w:r>
          <w:r w:rsidR="000F3F88">
            <w:fldChar w:fldCharType="end"/>
          </w:r>
          <w:r>
            <w:t xml:space="preserve">,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6E63B0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4923C2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F88" w:rsidRDefault="000F3F88">
      <w:pPr>
        <w:spacing w:line="240" w:lineRule="auto"/>
      </w:pPr>
      <w:r>
        <w:separator/>
      </w:r>
    </w:p>
  </w:footnote>
  <w:footnote w:type="continuationSeparator" w:id="0">
    <w:p w:rsidR="000F3F88" w:rsidRDefault="000F3F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3C2" w:rsidRDefault="004923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4923C2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Fratila Daniel</w:t>
    </w:r>
  </w:p>
  <w:p w:rsidR="00AD439A" w:rsidRDefault="004923C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  <w:bookmarkStart w:id="0" w:name="_GoBack"/>
    <w:bookmarkEnd w:id="0"/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3C2" w:rsidRDefault="004923C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:rsidTr="002B5CE3">
      <w:tc>
        <w:tcPr>
          <w:tcW w:w="9464" w:type="dxa"/>
        </w:tcPr>
        <w:p w:rsidR="002B5CE3" w:rsidRDefault="00FA1235">
          <w:r>
            <w:t>CrowdfundMe</w:t>
          </w:r>
        </w:p>
      </w:tc>
    </w:tr>
    <w:tr w:rsidR="002B5CE3" w:rsidTr="002B5CE3">
      <w:tc>
        <w:tcPr>
          <w:tcW w:w="9464" w:type="dxa"/>
        </w:tcPr>
        <w:p w:rsidR="002B5CE3" w:rsidRDefault="002B5CE3">
          <w:r>
            <w:t>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F3F88"/>
    <w:rsid w:val="001C7458"/>
    <w:rsid w:val="001D42BB"/>
    <w:rsid w:val="002B5CE3"/>
    <w:rsid w:val="002F5C0B"/>
    <w:rsid w:val="004923C2"/>
    <w:rsid w:val="005A3207"/>
    <w:rsid w:val="00600853"/>
    <w:rsid w:val="006142C4"/>
    <w:rsid w:val="006E63B0"/>
    <w:rsid w:val="007F349D"/>
    <w:rsid w:val="0085257A"/>
    <w:rsid w:val="008978F7"/>
    <w:rsid w:val="009B5BF2"/>
    <w:rsid w:val="00A61FD4"/>
    <w:rsid w:val="00A6482A"/>
    <w:rsid w:val="00A92926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  <w:rsid w:val="00FA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en.wikipedia.org/wiki/Ownership_equ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onvertible_deb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Startup_company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4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Windows User</cp:lastModifiedBy>
  <cp:revision>8</cp:revision>
  <cp:lastPrinted>2001-03-15T12:26:00Z</cp:lastPrinted>
  <dcterms:created xsi:type="dcterms:W3CDTF">2019-03-03T14:24:00Z</dcterms:created>
  <dcterms:modified xsi:type="dcterms:W3CDTF">2019-03-17T20:31:00Z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