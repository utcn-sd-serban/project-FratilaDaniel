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195D55">
      <w:pPr>
        <w:pStyle w:val="Title"/>
        <w:jc w:val="right"/>
        <w:rPr>
          <w:rFonts w:ascii="Times New Roman" w:hAnsi="Times New Roman"/>
        </w:rPr>
      </w:pPr>
      <w:r>
        <w:t>CrowdfundMe</w:t>
      </w:r>
    </w:p>
    <w:p w:rsidR="00A1490C" w:rsidRPr="00A1490C" w:rsidRDefault="00A1490C" w:rsidP="00A1490C"/>
    <w:p w:rsidR="0085257A" w:rsidRDefault="00A1490C" w:rsidP="00F669DB">
      <w:pPr>
        <w:pStyle w:val="Heading1"/>
      </w:pPr>
      <w:bookmarkStart w:id="0" w:name="_Toc436203377"/>
      <w:bookmarkStart w:id="1" w:name="_Toc452813577"/>
      <w:r w:rsidRPr="00A1490C">
        <w:t>Interaction diagram</w:t>
      </w:r>
    </w:p>
    <w:p w:rsidR="00A1490C" w:rsidRPr="00A1490C" w:rsidRDefault="00A1490C" w:rsidP="00A149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2pt">
            <v:imagedata r:id="rId9" o:title="inter diag"/>
          </v:shape>
        </w:pict>
      </w:r>
    </w:p>
    <w:p w:rsidR="00A1490C" w:rsidRDefault="00A1490C" w:rsidP="00A1490C">
      <w:pPr>
        <w:pStyle w:val="Heading1"/>
      </w:pPr>
      <w:r>
        <w:lastRenderedPageBreak/>
        <w:t>Class diagram</w:t>
      </w:r>
    </w:p>
    <w:p w:rsidR="00A1490C" w:rsidRPr="00A1490C" w:rsidRDefault="00A1490C" w:rsidP="00A1490C">
      <w:r>
        <w:pict>
          <v:shape id="_x0000_i1026" type="#_x0000_t75" style="width:467.4pt;height:291pt">
            <v:imagedata r:id="rId10" o:title="deliv3-class-diag"/>
          </v:shape>
        </w:pict>
      </w:r>
    </w:p>
    <w:p w:rsidR="00A1490C" w:rsidRDefault="00A1490C" w:rsidP="00A1490C">
      <w:pPr>
        <w:pStyle w:val="Heading1"/>
      </w:pPr>
      <w:r>
        <w:lastRenderedPageBreak/>
        <w:t>Data model</w:t>
      </w:r>
    </w:p>
    <w:p w:rsidR="00A1490C" w:rsidRPr="00A1490C" w:rsidRDefault="00A1490C" w:rsidP="00A1490C">
      <w:r>
        <w:pict>
          <v:shape id="_x0000_i1027" type="#_x0000_t75" style="width:467.4pt;height:386.4pt">
            <v:imagedata r:id="rId11" o:title="data diag"/>
          </v:shape>
        </w:pict>
      </w:r>
    </w:p>
    <w:p w:rsidR="00BE025F" w:rsidRDefault="00A1490C" w:rsidP="00A1490C">
      <w:pPr>
        <w:pStyle w:val="Heading1"/>
      </w:pPr>
      <w:r>
        <w:t>Testing strategy</w:t>
      </w:r>
      <w:bookmarkEnd w:id="0"/>
      <w:bookmarkEnd w:id="1"/>
    </w:p>
    <w:p w:rsidR="00A1490C" w:rsidRDefault="00A1490C" w:rsidP="00A1490C"/>
    <w:p w:rsidR="00A1490C" w:rsidRDefault="00A1490C" w:rsidP="00A1490C">
      <w:r>
        <w:t>Programmer tests:</w:t>
      </w:r>
    </w:p>
    <w:p w:rsidR="00A1490C" w:rsidRDefault="00A1490C" w:rsidP="00A1490C">
      <w:pPr>
        <w:numPr>
          <w:ilvl w:val="0"/>
          <w:numId w:val="36"/>
        </w:numPr>
      </w:pPr>
      <w:r>
        <w:t>login working</w:t>
      </w:r>
    </w:p>
    <w:p w:rsidR="00A1490C" w:rsidRDefault="00A1490C" w:rsidP="00A1490C">
      <w:pPr>
        <w:numPr>
          <w:ilvl w:val="0"/>
          <w:numId w:val="36"/>
        </w:numPr>
      </w:pPr>
      <w:r>
        <w:t>adding a project should modify the database</w:t>
      </w:r>
      <w:bookmarkStart w:id="2" w:name="_GoBack"/>
      <w:bookmarkEnd w:id="2"/>
    </w:p>
    <w:p w:rsidR="00A1490C" w:rsidRDefault="00A1490C" w:rsidP="00A1490C">
      <w:r>
        <w:t>Unit tests:</w:t>
      </w:r>
    </w:p>
    <w:p w:rsidR="00A1490C" w:rsidRDefault="00A1490C" w:rsidP="00A1490C">
      <w:pPr>
        <w:numPr>
          <w:ilvl w:val="0"/>
          <w:numId w:val="34"/>
        </w:numPr>
      </w:pPr>
      <w:r>
        <w:t>project list size increases by 1 upon creating a project</w:t>
      </w:r>
    </w:p>
    <w:p w:rsidR="00A1490C" w:rsidRDefault="00A1490C" w:rsidP="00A1490C">
      <w:pPr>
        <w:numPr>
          <w:ilvl w:val="0"/>
          <w:numId w:val="34"/>
        </w:numPr>
      </w:pPr>
      <w:r>
        <w:t>user list size decreases by 1 upon banning a user</w:t>
      </w:r>
    </w:p>
    <w:p w:rsidR="00A1490C" w:rsidRDefault="00A1490C" w:rsidP="00A1490C">
      <w:r>
        <w:t>Integration tests:</w:t>
      </w:r>
    </w:p>
    <w:p w:rsidR="00A1490C" w:rsidRDefault="00A1490C" w:rsidP="00A1490C">
      <w:pPr>
        <w:numPr>
          <w:ilvl w:val="0"/>
          <w:numId w:val="32"/>
        </w:numPr>
      </w:pPr>
      <w:r>
        <w:t>black-box testing, click on buttons until something changes</w:t>
      </w:r>
    </w:p>
    <w:p w:rsidR="00A1490C" w:rsidRPr="00A1490C" w:rsidRDefault="00A1490C" w:rsidP="00A1490C">
      <w:r>
        <w:t>Live demonstration</w:t>
      </w:r>
    </w:p>
    <w:sectPr w:rsidR="00A1490C" w:rsidRPr="00A1490C" w:rsidSect="00C35D8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54" w:rsidRDefault="00C71154">
      <w:pPr>
        <w:spacing w:line="240" w:lineRule="auto"/>
      </w:pPr>
      <w:r>
        <w:separator/>
      </w:r>
    </w:p>
  </w:endnote>
  <w:endnote w:type="continuationSeparator" w:id="0">
    <w:p w:rsidR="00C71154" w:rsidRDefault="00C71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45726F">
          <w:pPr>
            <w:jc w:val="center"/>
          </w:pPr>
          <w:r>
            <w:sym w:font="Symbol" w:char="F0D3"/>
          </w:r>
          <w:r w:rsidR="0045726F">
            <w:t>Fratila Daniel</w:t>
          </w:r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A1490C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A1490C">
            <w:rPr>
              <w:rStyle w:val="PageNumber"/>
              <w:noProof/>
            </w:rPr>
            <w:t>3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54" w:rsidRDefault="00C71154">
      <w:pPr>
        <w:spacing w:line="240" w:lineRule="auto"/>
      </w:pPr>
      <w:r>
        <w:separator/>
      </w:r>
    </w:p>
  </w:footnote>
  <w:footnote w:type="continuationSeparator" w:id="0">
    <w:p w:rsidR="00C71154" w:rsidRDefault="00C71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:rsidTr="00473587">
      <w:tc>
        <w:tcPr>
          <w:tcW w:w="9464" w:type="dxa"/>
        </w:tcPr>
        <w:p w:rsidR="00473587" w:rsidRDefault="00195D55" w:rsidP="00195D55">
          <w:r>
            <w:t>CrowdfundMe</w:t>
          </w:r>
        </w:p>
      </w:tc>
    </w:tr>
    <w:tr w:rsidR="00473587" w:rsidTr="00473587">
      <w:tc>
        <w:tcPr>
          <w:tcW w:w="9464" w:type="dxa"/>
        </w:tcPr>
        <w:p w:rsidR="00473587" w:rsidRDefault="00D859DD">
          <w:fldSimple w:instr=" TITLE  \* MERGEFORMAT ">
            <w:r w:rsidR="00473587">
              <w:t>Vision</w:t>
            </w:r>
          </w:fldSimple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AB01FB"/>
    <w:multiLevelType w:val="hybridMultilevel"/>
    <w:tmpl w:val="B35E8AB8"/>
    <w:lvl w:ilvl="0" w:tplc="8F3444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943513"/>
    <w:multiLevelType w:val="hybridMultilevel"/>
    <w:tmpl w:val="922045BC"/>
    <w:lvl w:ilvl="0" w:tplc="8F3444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D96FC8"/>
    <w:multiLevelType w:val="hybridMultilevel"/>
    <w:tmpl w:val="D95641C0"/>
    <w:lvl w:ilvl="0" w:tplc="D72062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594E50"/>
    <w:multiLevelType w:val="hybridMultilevel"/>
    <w:tmpl w:val="16EA9634"/>
    <w:lvl w:ilvl="0" w:tplc="8F3444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1E0F47"/>
    <w:multiLevelType w:val="hybridMultilevel"/>
    <w:tmpl w:val="8A46415A"/>
    <w:lvl w:ilvl="0" w:tplc="8F3444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AD5665"/>
    <w:multiLevelType w:val="hybridMultilevel"/>
    <w:tmpl w:val="5F001C2E"/>
    <w:lvl w:ilvl="0" w:tplc="8F3444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2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7"/>
  </w:num>
  <w:num w:numId="13">
    <w:abstractNumId w:val="14"/>
  </w:num>
  <w:num w:numId="14">
    <w:abstractNumId w:val="30"/>
  </w:num>
  <w:num w:numId="15">
    <w:abstractNumId w:val="13"/>
  </w:num>
  <w:num w:numId="16">
    <w:abstractNumId w:val="6"/>
  </w:num>
  <w:num w:numId="17">
    <w:abstractNumId w:val="29"/>
  </w:num>
  <w:num w:numId="18">
    <w:abstractNumId w:val="20"/>
  </w:num>
  <w:num w:numId="19">
    <w:abstractNumId w:val="7"/>
  </w:num>
  <w:num w:numId="20">
    <w:abstractNumId w:val="19"/>
  </w:num>
  <w:num w:numId="21">
    <w:abstractNumId w:val="12"/>
  </w:num>
  <w:num w:numId="22">
    <w:abstractNumId w:val="27"/>
  </w:num>
  <w:num w:numId="23">
    <w:abstractNumId w:val="10"/>
  </w:num>
  <w:num w:numId="24">
    <w:abstractNumId w:val="9"/>
  </w:num>
  <w:num w:numId="25">
    <w:abstractNumId w:val="8"/>
  </w:num>
  <w:num w:numId="26">
    <w:abstractNumId w:val="24"/>
  </w:num>
  <w:num w:numId="27">
    <w:abstractNumId w:val="25"/>
  </w:num>
  <w:num w:numId="28">
    <w:abstractNumId w:val="33"/>
  </w:num>
  <w:num w:numId="29">
    <w:abstractNumId w:val="18"/>
  </w:num>
  <w:num w:numId="30">
    <w:abstractNumId w:val="4"/>
  </w:num>
  <w:num w:numId="31">
    <w:abstractNumId w:val="23"/>
  </w:num>
  <w:num w:numId="32">
    <w:abstractNumId w:val="16"/>
  </w:num>
  <w:num w:numId="33">
    <w:abstractNumId w:val="28"/>
  </w:num>
  <w:num w:numId="34">
    <w:abstractNumId w:val="11"/>
  </w:num>
  <w:num w:numId="35">
    <w:abstractNumId w:val="3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D292D"/>
    <w:rsid w:val="0014236A"/>
    <w:rsid w:val="001547F8"/>
    <w:rsid w:val="00195D55"/>
    <w:rsid w:val="00195E44"/>
    <w:rsid w:val="001C7458"/>
    <w:rsid w:val="001D42BB"/>
    <w:rsid w:val="00357FAD"/>
    <w:rsid w:val="0045726F"/>
    <w:rsid w:val="00472CC8"/>
    <w:rsid w:val="00473587"/>
    <w:rsid w:val="005A3207"/>
    <w:rsid w:val="005A66FB"/>
    <w:rsid w:val="00600853"/>
    <w:rsid w:val="006C5FBF"/>
    <w:rsid w:val="0073239A"/>
    <w:rsid w:val="0085257A"/>
    <w:rsid w:val="00904B2B"/>
    <w:rsid w:val="00904FE1"/>
    <w:rsid w:val="00910B50"/>
    <w:rsid w:val="00925F3F"/>
    <w:rsid w:val="009A163C"/>
    <w:rsid w:val="009B5BF2"/>
    <w:rsid w:val="00A1490C"/>
    <w:rsid w:val="00A5135C"/>
    <w:rsid w:val="00A61AF1"/>
    <w:rsid w:val="00A61FD4"/>
    <w:rsid w:val="00AB15B2"/>
    <w:rsid w:val="00AD439A"/>
    <w:rsid w:val="00B56935"/>
    <w:rsid w:val="00B84C75"/>
    <w:rsid w:val="00B90E27"/>
    <w:rsid w:val="00B944EA"/>
    <w:rsid w:val="00BE025F"/>
    <w:rsid w:val="00BE1B76"/>
    <w:rsid w:val="00C24CF0"/>
    <w:rsid w:val="00C35D85"/>
    <w:rsid w:val="00C611E5"/>
    <w:rsid w:val="00C71154"/>
    <w:rsid w:val="00C73D56"/>
    <w:rsid w:val="00CE767F"/>
    <w:rsid w:val="00D859DD"/>
    <w:rsid w:val="00DF1DF0"/>
    <w:rsid w:val="00E41E57"/>
    <w:rsid w:val="00E55EE3"/>
    <w:rsid w:val="00EA2235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74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17</cp:revision>
  <cp:lastPrinted>2001-03-15T12:26:00Z</cp:lastPrinted>
  <dcterms:created xsi:type="dcterms:W3CDTF">2019-03-03T14:10:00Z</dcterms:created>
  <dcterms:modified xsi:type="dcterms:W3CDTF">2019-05-12T22:24:00Z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