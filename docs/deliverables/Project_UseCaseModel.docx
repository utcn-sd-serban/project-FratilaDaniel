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AB75AF">
      <w:pPr>
        <w:pStyle w:val="Title"/>
        <w:jc w:val="right"/>
        <w:rPr>
          <w:rFonts w:ascii="Times New Roman" w:hAnsi="Times New Roman"/>
        </w:rPr>
      </w:pPr>
      <w:proofErr w:type="spellStart"/>
      <w:r>
        <w:t>CrowdfungMe</w:t>
      </w:r>
      <w:proofErr w:type="spellEnd"/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423410239"/>
      <w:bookmarkStart w:id="3" w:name="_Toc425054505"/>
      <w:bookmarkStart w:id="4" w:name="_Toc254773290"/>
      <w:r w:rsidRPr="00D047E9">
        <w:rPr>
          <w:rFonts w:ascii="Times New Roman" w:hAnsi="Times New Roman"/>
        </w:rPr>
        <w:t>Use-Cases Identification</w:t>
      </w:r>
      <w:bookmarkEnd w:id="4"/>
    </w:p>
    <w:p w:rsidR="0004741B" w:rsidRDefault="0004741B" w:rsidP="00FA0586">
      <w:pPr>
        <w:pStyle w:val="InfoBlue"/>
        <w:ind w:left="0"/>
      </w:pPr>
    </w:p>
    <w:p w:rsidR="00FA0586" w:rsidRDefault="00FA0586" w:rsidP="00FA0586">
      <w:pPr>
        <w:pStyle w:val="BodyText"/>
      </w:pPr>
      <w:r>
        <w:t>Use case: investor logs in</w:t>
      </w:r>
    </w:p>
    <w:p w:rsidR="00FA0586" w:rsidRDefault="00FA0586" w:rsidP="00FA0586">
      <w:pPr>
        <w:pStyle w:val="BodyText"/>
      </w:pPr>
      <w:r>
        <w:t>Primary actor: investor</w:t>
      </w:r>
    </w:p>
    <w:p w:rsidR="00FA0586" w:rsidRDefault="00FA0586" w:rsidP="00FA0586">
      <w:pPr>
        <w:pStyle w:val="BodyText"/>
      </w:pPr>
      <w:r>
        <w:t>Main success scenario: username and password are validated, a list of funded projects appear on screen with their current progress</w:t>
      </w:r>
    </w:p>
    <w:p w:rsidR="00FA0586" w:rsidRDefault="00FA0586" w:rsidP="00FA0586">
      <w:pPr>
        <w:pStyle w:val="BodyText"/>
      </w:pPr>
      <w:r>
        <w:t>Extensions: username and password are not validated, a “forgot password” dialog appears</w:t>
      </w:r>
    </w:p>
    <w:p w:rsidR="00FA0586" w:rsidRDefault="00FA0586" w:rsidP="00FA0586">
      <w:pPr>
        <w:pStyle w:val="BodyText"/>
      </w:pPr>
    </w:p>
    <w:p w:rsidR="00FA0586" w:rsidRDefault="00FA0586" w:rsidP="00FA0586">
      <w:pPr>
        <w:pStyle w:val="BodyText"/>
      </w:pPr>
      <w:r>
        <w:t>Use case: user invests in a project</w:t>
      </w:r>
    </w:p>
    <w:p w:rsidR="00FA0586" w:rsidRDefault="00FA0586" w:rsidP="00FA0586">
      <w:pPr>
        <w:pStyle w:val="BodyText"/>
      </w:pPr>
      <w:r>
        <w:t>Primary actor: investor</w:t>
      </w:r>
    </w:p>
    <w:p w:rsidR="00FA0586" w:rsidRDefault="00FA0586" w:rsidP="00FA0586">
      <w:pPr>
        <w:pStyle w:val="BodyText"/>
      </w:pPr>
      <w:r>
        <w:t xml:space="preserve">Main success scenario: investor logs in, investor searches for a project and picks </w:t>
      </w:r>
      <w:proofErr w:type="gramStart"/>
      <w:r>
        <w:t>one,</w:t>
      </w:r>
      <w:proofErr w:type="gramEnd"/>
      <w:r>
        <w:t xml:space="preserve"> investor chooses an amount of money to send to the designer</w:t>
      </w:r>
    </w:p>
    <w:p w:rsidR="00FA0586" w:rsidRDefault="00FA0586" w:rsidP="00FA0586">
      <w:pPr>
        <w:pStyle w:val="BodyText"/>
      </w:pPr>
      <w:r>
        <w:t xml:space="preserve">Extensions: </w:t>
      </w:r>
      <w:r>
        <w:t xml:space="preserve">investor logs in, investor searches for a project and picks </w:t>
      </w:r>
      <w:proofErr w:type="gramStart"/>
      <w:r>
        <w:t>one,</w:t>
      </w:r>
      <w:proofErr w:type="gramEnd"/>
      <w:r>
        <w:t xml:space="preserve"> investor suggests becoming an angel investor by specifying the percentage of the ownership desired</w:t>
      </w:r>
    </w:p>
    <w:p w:rsidR="00FA0586" w:rsidRDefault="00FA0586" w:rsidP="00FA0586">
      <w:pPr>
        <w:pStyle w:val="BodyText"/>
      </w:pPr>
    </w:p>
    <w:p w:rsidR="00FA0586" w:rsidRDefault="00FA0586" w:rsidP="00FA0586">
      <w:pPr>
        <w:pStyle w:val="BodyText"/>
      </w:pPr>
      <w:r>
        <w:t>Use case: admin moves project to another category</w:t>
      </w:r>
    </w:p>
    <w:p w:rsidR="00FA0586" w:rsidRDefault="00FA0586" w:rsidP="00FA0586">
      <w:pPr>
        <w:pStyle w:val="BodyText"/>
      </w:pPr>
      <w:r>
        <w:t>Primary actor: system admin</w:t>
      </w:r>
    </w:p>
    <w:p w:rsidR="00FA0586" w:rsidRDefault="00FA0586" w:rsidP="00FA0586">
      <w:pPr>
        <w:pStyle w:val="BodyText"/>
      </w:pPr>
      <w:r>
        <w:t xml:space="preserve">Main success scenario: admin logs in, admin checks the list of mislabeled projects and picks one, admin removes the label of the project, </w:t>
      </w:r>
      <w:proofErr w:type="gramStart"/>
      <w:r>
        <w:t>admin</w:t>
      </w:r>
      <w:proofErr w:type="gramEnd"/>
      <w:r>
        <w:t xml:space="preserve"> assigns a new label to the project</w:t>
      </w:r>
    </w:p>
    <w:p w:rsidR="00FA0586" w:rsidRDefault="00453BDF" w:rsidP="00453BDF">
      <w:pPr>
        <w:pStyle w:val="BodyText"/>
        <w:rPr>
          <w:b/>
          <w:i/>
          <w:color w:val="C0504D"/>
          <w:sz w:val="24"/>
        </w:rPr>
      </w:pPr>
      <w:r>
        <w:t>Extensions: admin realizes that the promotes an offensive idea and removes the project completely after returning the money to users who already invested into that project</w:t>
      </w:r>
    </w:p>
    <w:p w:rsidR="00FA0586" w:rsidRPr="00FA0586" w:rsidRDefault="00FA0586" w:rsidP="00FA0586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2"/>
      <w:bookmarkEnd w:id="3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9077E9" w:rsidP="00453BDF">
      <w:pPr>
        <w:pStyle w:val="InfoBlu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365.4pt">
            <v:imagedata r:id="rId10" o:title="Untitled" cropright="14368f"/>
          </v:shape>
        </w:pict>
      </w:r>
      <w:bookmarkStart w:id="6" w:name="_GoBack"/>
      <w:bookmarkEnd w:id="6"/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885" w:rsidRDefault="004E5885">
      <w:pPr>
        <w:spacing w:line="240" w:lineRule="auto"/>
      </w:pPr>
      <w:r>
        <w:separator/>
      </w:r>
    </w:p>
  </w:endnote>
  <w:endnote w:type="continuationSeparator" w:id="0">
    <w:p w:rsidR="004E5885" w:rsidRDefault="004E5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9E501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E5010">
            <w:t>Fratila</w:t>
          </w:r>
          <w:proofErr w:type="spellEnd"/>
          <w:r w:rsidR="009E5010">
            <w:t xml:space="preserve"> Daniel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B75A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077E9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885" w:rsidRDefault="004E5885">
      <w:pPr>
        <w:spacing w:line="240" w:lineRule="auto"/>
      </w:pPr>
      <w:r>
        <w:separator/>
      </w:r>
    </w:p>
  </w:footnote>
  <w:footnote w:type="continuationSeparator" w:id="0">
    <w:p w:rsidR="004E5885" w:rsidRDefault="004E5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B75AF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Fratila</w:t>
    </w:r>
    <w:proofErr w:type="spellEnd"/>
    <w:r>
      <w:rPr>
        <w:rFonts w:ascii="Arial" w:hAnsi="Arial"/>
        <w:b/>
        <w:sz w:val="36"/>
      </w:rPr>
      <w:t xml:space="preserve"> Daniel</w:t>
    </w:r>
  </w:p>
  <w:p w:rsidR="0004741B" w:rsidRDefault="00AB75AF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8F7CE4">
          <w:proofErr w:type="spellStart"/>
          <w:r>
            <w:t>CrowfundMe</w:t>
          </w:r>
          <w:proofErr w:type="spellEnd"/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02C8D"/>
    <w:rsid w:val="002D02EB"/>
    <w:rsid w:val="00453BDF"/>
    <w:rsid w:val="004E5885"/>
    <w:rsid w:val="0056530F"/>
    <w:rsid w:val="00570E86"/>
    <w:rsid w:val="00597873"/>
    <w:rsid w:val="00664E4B"/>
    <w:rsid w:val="006C543D"/>
    <w:rsid w:val="007D3680"/>
    <w:rsid w:val="0084072A"/>
    <w:rsid w:val="008C4393"/>
    <w:rsid w:val="008F7CE4"/>
    <w:rsid w:val="0090593F"/>
    <w:rsid w:val="009077E9"/>
    <w:rsid w:val="009E5010"/>
    <w:rsid w:val="00AB75AF"/>
    <w:rsid w:val="00B114A7"/>
    <w:rsid w:val="00C709E3"/>
    <w:rsid w:val="00D047E9"/>
    <w:rsid w:val="00D720D3"/>
    <w:rsid w:val="00D81F75"/>
    <w:rsid w:val="00FA058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9</cp:revision>
  <dcterms:created xsi:type="dcterms:W3CDTF">2019-03-03T14:15:00Z</dcterms:created>
  <dcterms:modified xsi:type="dcterms:W3CDTF">2019-03-17T20:25:00Z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